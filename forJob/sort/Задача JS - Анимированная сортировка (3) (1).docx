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C611" w14:textId="48C4B88C" w:rsidR="004B0F35" w:rsidRPr="005C0469" w:rsidRDefault="005C0469" w:rsidP="00DE6A7C">
      <w:pPr>
        <w:pStyle w:val="af"/>
      </w:pPr>
      <w:r>
        <w:t xml:space="preserve">Задача </w:t>
      </w:r>
      <w:r>
        <w:rPr>
          <w:lang w:val="en-US"/>
        </w:rPr>
        <w:t xml:space="preserve">JS – </w:t>
      </w:r>
      <w:r w:rsidR="005307BF">
        <w:t>Анимированная сортировка</w:t>
      </w:r>
    </w:p>
    <w:bookmarkStart w:id="0" w:name="#_Toc1"/>
    <w:p w14:paraId="191A5B96" w14:textId="77777777" w:rsidR="005C0469" w:rsidRDefault="004C7B58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b w:val="0"/>
        </w:rPr>
        <w:fldChar w:fldCharType="begin"/>
      </w:r>
      <w:r w:rsidR="00561DAD">
        <w:instrText xml:space="preserve"> TOC \o "1-1" \h \z \t "Заголовок 2;2;Заголовок 3;3" </w:instrText>
      </w:r>
      <w:r>
        <w:rPr>
          <w:b w:val="0"/>
        </w:rPr>
        <w:fldChar w:fldCharType="separate"/>
      </w:r>
      <w:hyperlink w:anchor="_Toc352420699" w:history="1">
        <w:r w:rsidR="005C0469" w:rsidRPr="005C0A47">
          <w:rPr>
            <w:rStyle w:val="a6"/>
            <w:noProof/>
          </w:rPr>
          <w:t>Формулировка задачи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_Toc352420699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23384211" w14:textId="77777777" w:rsidR="005C0469" w:rsidRDefault="00D04A0C">
      <w:pPr>
        <w:pStyle w:val="17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2420700" w:history="1">
        <w:r w:rsidR="005C0469" w:rsidRPr="005C0A47">
          <w:rPr>
            <w:rStyle w:val="a6"/>
            <w:noProof/>
          </w:rPr>
          <w:t>Требования</w:t>
        </w:r>
        <w:r w:rsidR="005C0469">
          <w:rPr>
            <w:noProof/>
            <w:webHidden/>
          </w:rPr>
          <w:tab/>
        </w:r>
        <w:r w:rsidR="005C0469">
          <w:rPr>
            <w:noProof/>
            <w:webHidden/>
          </w:rPr>
          <w:fldChar w:fldCharType="begin"/>
        </w:r>
        <w:r w:rsidR="005C0469">
          <w:rPr>
            <w:noProof/>
            <w:webHidden/>
          </w:rPr>
          <w:instrText xml:space="preserve"> PAGEREF _Toc352420700 \h </w:instrText>
        </w:r>
        <w:r w:rsidR="005C0469">
          <w:rPr>
            <w:noProof/>
            <w:webHidden/>
          </w:rPr>
        </w:r>
        <w:r w:rsidR="005C0469">
          <w:rPr>
            <w:noProof/>
            <w:webHidden/>
          </w:rPr>
          <w:fldChar w:fldCharType="separate"/>
        </w:r>
        <w:r w:rsidR="005C0469">
          <w:rPr>
            <w:noProof/>
            <w:webHidden/>
          </w:rPr>
          <w:t>1</w:t>
        </w:r>
        <w:r w:rsidR="005C0469">
          <w:rPr>
            <w:noProof/>
            <w:webHidden/>
          </w:rPr>
          <w:fldChar w:fldCharType="end"/>
        </w:r>
      </w:hyperlink>
    </w:p>
    <w:p w14:paraId="404B3EF9" w14:textId="77777777" w:rsidR="004B0F35" w:rsidRDefault="004C7B58" w:rsidP="00631BD6">
      <w:pPr>
        <w:pStyle w:val="1"/>
      </w:pPr>
      <w:r>
        <w:rPr>
          <w:b/>
          <w:kern w:val="0"/>
          <w:sz w:val="20"/>
          <w:szCs w:val="20"/>
        </w:rPr>
        <w:fldChar w:fldCharType="end"/>
      </w:r>
      <w:bookmarkStart w:id="1" w:name="_Toc352420699"/>
      <w:r w:rsidR="005C0469">
        <w:t>Формулировка задачи</w:t>
      </w:r>
      <w:bookmarkEnd w:id="1"/>
    </w:p>
    <w:p w14:paraId="7FB5C5BD" w14:textId="39EF2675" w:rsidR="005307BF" w:rsidRDefault="005307BF" w:rsidP="005307BF">
      <w:r>
        <w:t>Необходимо «оживить», т.е. отобразить графически процесс сортировки</w:t>
      </w:r>
      <w:r w:rsidR="00600925">
        <w:t xml:space="preserve"> целых чисел</w:t>
      </w:r>
      <w:r>
        <w:t xml:space="preserve">, чтобы пользователь мог воочию </w:t>
      </w:r>
      <w:proofErr w:type="gramStart"/>
      <w:r>
        <w:t>наблюдать</w:t>
      </w:r>
      <w:proofErr w:type="gramEnd"/>
      <w:r>
        <w:t xml:space="preserve"> как сортируются данные.  </w:t>
      </w:r>
    </w:p>
    <w:p w14:paraId="0ED8C336" w14:textId="18F88D1B" w:rsidR="005307BF" w:rsidRDefault="005307BF" w:rsidP="005307BF">
      <w:r>
        <w:t xml:space="preserve">Предлагается на выбор два алгоритма которые очень легко представить визуально: </w:t>
      </w:r>
    </w:p>
    <w:p w14:paraId="34304CAB" w14:textId="3DDA76C2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пузырьком – наглядное «всплытие» элементов в массиве. </w:t>
      </w:r>
    </w:p>
    <w:p w14:paraId="03601919" w14:textId="376FE721" w:rsidR="005307BF" w:rsidRDefault="005307BF" w:rsidP="005307BF">
      <w:pPr>
        <w:pStyle w:val="afff1"/>
        <w:numPr>
          <w:ilvl w:val="0"/>
          <w:numId w:val="40"/>
        </w:numPr>
      </w:pPr>
      <w:r>
        <w:t xml:space="preserve">Сортировка бинарным деревом - </w:t>
      </w:r>
      <w:proofErr w:type="spellStart"/>
      <w:r>
        <w:t>посторение</w:t>
      </w:r>
      <w:proofErr w:type="spellEnd"/>
      <w:r>
        <w:t xml:space="preserve"> дерева, а потом его обход в правильном порядке. </w:t>
      </w:r>
    </w:p>
    <w:p w14:paraId="3BCC0200" w14:textId="13E63F84" w:rsidR="005307BF" w:rsidRPr="005307BF" w:rsidRDefault="005307BF" w:rsidP="005307BF">
      <w:r>
        <w:t xml:space="preserve">Чем красивее будет представлен процесс, тем лучше, приветствуется использование </w:t>
      </w:r>
      <w:r>
        <w:rPr>
          <w:lang w:val="en-US"/>
        </w:rPr>
        <w:t>CSS</w:t>
      </w:r>
      <w:r w:rsidRPr="005307BF">
        <w:t xml:space="preserve"> </w:t>
      </w:r>
      <w:r>
        <w:t>и картинок. Креатив также приветствуется.</w:t>
      </w:r>
    </w:p>
    <w:p w14:paraId="1E1BEB37" w14:textId="056BAFC2" w:rsidR="005307BF" w:rsidRDefault="005307BF" w:rsidP="005307BF">
      <w:r>
        <w:t>Страничка также должна уметь генерировать себе наборы данных для сортировки и показывать их до и после сортировки.</w:t>
      </w:r>
    </w:p>
    <w:p w14:paraId="7E3D236C" w14:textId="6BF1E51B" w:rsidR="005307BF" w:rsidRDefault="005307BF" w:rsidP="005307BF">
      <w:r w:rsidRPr="00D04A0C">
        <w:t xml:space="preserve">На странице </w:t>
      </w:r>
      <w:r w:rsidRPr="00D04A0C">
        <w:rPr>
          <w:b/>
        </w:rPr>
        <w:t>обязательно</w:t>
      </w:r>
      <w:r w:rsidRPr="00D04A0C">
        <w:t xml:space="preserve"> написать инструкцию как</w:t>
      </w:r>
      <w:r w:rsidR="00600925" w:rsidRPr="00D04A0C">
        <w:t xml:space="preserve"> ей</w:t>
      </w:r>
      <w:r w:rsidRPr="00D04A0C">
        <w:t xml:space="preserve"> пользоваться.</w:t>
      </w:r>
    </w:p>
    <w:p w14:paraId="02388276" w14:textId="730DE21D" w:rsidR="005307BF" w:rsidRDefault="005307BF" w:rsidP="005307BF">
      <w:r>
        <w:t xml:space="preserve">Использование библиотек никак не ограничивается, плюсом будет использование </w:t>
      </w:r>
      <w:proofErr w:type="spellStart"/>
      <w:r>
        <w:t>jQuery</w:t>
      </w:r>
      <w:proofErr w:type="spellEnd"/>
      <w:r>
        <w:t xml:space="preserve">. Именно ее мы активно используем. </w:t>
      </w:r>
    </w:p>
    <w:p w14:paraId="26F9AB21" w14:textId="77777777" w:rsidR="005307BF" w:rsidRDefault="005307BF" w:rsidP="005307BF">
      <w:r>
        <w:t xml:space="preserve">Результатом должна быть </w:t>
      </w:r>
      <w:proofErr w:type="spellStart"/>
      <w:r>
        <w:t>html</w:t>
      </w:r>
      <w:proofErr w:type="spellEnd"/>
      <w:r>
        <w:t xml:space="preserve"> страница с </w:t>
      </w:r>
      <w:proofErr w:type="spellStart"/>
      <w:r>
        <w:t>JavaScript</w:t>
      </w:r>
      <w:proofErr w:type="spellEnd"/>
      <w:r>
        <w:t xml:space="preserve">, </w:t>
      </w:r>
      <w:r>
        <w:rPr>
          <w:lang w:val="en-US"/>
        </w:rPr>
        <w:t>CSS</w:t>
      </w:r>
      <w:r>
        <w:t xml:space="preserve">, картинками, открыв которую в браузере можно будет выполнять описанный сценарий. </w:t>
      </w:r>
    </w:p>
    <w:p w14:paraId="3DE8A3A2" w14:textId="5326D792" w:rsidR="005307BF" w:rsidRPr="005307BF" w:rsidRDefault="005307BF" w:rsidP="005307BF">
      <w:r>
        <w:t xml:space="preserve">Крайне желательно организовать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js</w:t>
      </w:r>
      <w:proofErr w:type="spellEnd"/>
      <w:r w:rsidRPr="005307BF">
        <w:t xml:space="preserve">, </w:t>
      </w:r>
      <w:proofErr w:type="spellStart"/>
      <w:r>
        <w:rPr>
          <w:lang w:val="en-US"/>
        </w:rPr>
        <w:t>css</w:t>
      </w:r>
      <w:proofErr w:type="spellEnd"/>
      <w:r w:rsidRPr="005307BF">
        <w:t xml:space="preserve"> </w:t>
      </w:r>
      <w:r>
        <w:t xml:space="preserve">код по разным файлам. В </w:t>
      </w:r>
      <w:proofErr w:type="spellStart"/>
      <w:r>
        <w:rPr>
          <w:lang w:val="en-US"/>
        </w:rPr>
        <w:t>js</w:t>
      </w:r>
      <w:proofErr w:type="spellEnd"/>
      <w:r w:rsidRPr="005307BF">
        <w:t xml:space="preserve"> </w:t>
      </w:r>
      <w:r>
        <w:t>коде организовать работу с классами и оставить комментарии поясняющие что делается и зачем.</w:t>
      </w:r>
    </w:p>
    <w:p w14:paraId="320178A5" w14:textId="77777777" w:rsidR="005307BF" w:rsidRDefault="005307BF" w:rsidP="005307BF">
      <w:pPr>
        <w:pStyle w:val="1"/>
      </w:pPr>
      <w:bookmarkStart w:id="2" w:name="_Toc352420700"/>
      <w:r>
        <w:t>Требования</w:t>
      </w:r>
      <w:bookmarkEnd w:id="2"/>
    </w:p>
    <w:p w14:paraId="7D7E1C0B" w14:textId="52A114B3" w:rsidR="005307BF" w:rsidRDefault="005307BF" w:rsidP="005307BF">
      <w:r>
        <w:t>1)</w:t>
      </w:r>
      <w:r>
        <w:tab/>
        <w:t xml:space="preserve">Отсутствие ошибок, результат четко соответствует заданию. </w:t>
      </w:r>
    </w:p>
    <w:p w14:paraId="6A06C47C" w14:textId="5D20CB17" w:rsidR="005307BF" w:rsidRDefault="005307BF" w:rsidP="005307BF">
      <w:r>
        <w:t>2)</w:t>
      </w:r>
      <w:r>
        <w:tab/>
        <w:t>Отсутствует дублирующийся код</w:t>
      </w:r>
    </w:p>
    <w:p w14:paraId="1E526A21" w14:textId="77777777" w:rsidR="00600925" w:rsidRDefault="005307BF" w:rsidP="00600925">
      <w:r>
        <w:t>3)</w:t>
      </w:r>
      <w:r>
        <w:tab/>
      </w:r>
      <w:r w:rsidR="00600925">
        <w:t>Краткость кода: чем меньше действий, тем лучше</w:t>
      </w:r>
    </w:p>
    <w:p w14:paraId="1D168BEE" w14:textId="1BF8164C" w:rsidR="005307BF" w:rsidRDefault="005307BF" w:rsidP="005307BF">
      <w:r>
        <w:t>4)</w:t>
      </w:r>
      <w:r>
        <w:tab/>
      </w:r>
      <w:r w:rsidR="00600925">
        <w:t>Читабельность кода – осмысленные названия переменных, методов и классов</w:t>
      </w:r>
    </w:p>
    <w:p w14:paraId="177C0FEB" w14:textId="3E3CF6A4" w:rsidR="00600925" w:rsidRDefault="005307BF" w:rsidP="00600925">
      <w:r>
        <w:t>5)</w:t>
      </w:r>
      <w:r>
        <w:tab/>
      </w:r>
      <w:r w:rsidR="00600925">
        <w:t>Структурированность кода -  Форматирование отступы 3 символа</w:t>
      </w:r>
    </w:p>
    <w:p w14:paraId="595E7ACF" w14:textId="6355A4B0" w:rsidR="005307BF" w:rsidRDefault="005307BF" w:rsidP="005307BF">
      <w:r>
        <w:t>6)</w:t>
      </w:r>
      <w:r>
        <w:tab/>
      </w:r>
      <w:r w:rsidR="00600925">
        <w:t>Понятность – наличие комментариев и пояснения в форме как этим пользоваться</w:t>
      </w:r>
    </w:p>
    <w:p w14:paraId="2C34094D" w14:textId="2C28C12B" w:rsidR="00600925" w:rsidRPr="005C0469" w:rsidRDefault="00600925" w:rsidP="00600925">
      <w:pPr>
        <w:ind w:left="705" w:hanging="705"/>
      </w:pPr>
      <w:r>
        <w:t xml:space="preserve">7) </w:t>
      </w:r>
      <w:r>
        <w:tab/>
        <w:t xml:space="preserve">Красивый внешний вид. Чем больше анимации, чем </w:t>
      </w:r>
      <w:proofErr w:type="spellStart"/>
      <w:r>
        <w:t>плавнее</w:t>
      </w:r>
      <w:proofErr w:type="spellEnd"/>
      <w:r>
        <w:t xml:space="preserve"> движения на экране, чем логичнее построен  процесс – тем лучше.</w:t>
      </w:r>
    </w:p>
    <w:p w14:paraId="51B30240" w14:textId="77777777" w:rsidR="005307BF" w:rsidRDefault="005307BF" w:rsidP="005307BF"/>
    <w:p w14:paraId="031F5AC3" w14:textId="77777777" w:rsidR="005307BF" w:rsidRPr="005307BF" w:rsidRDefault="005307BF" w:rsidP="005307BF">
      <w:bookmarkStart w:id="3" w:name="_GoBack"/>
      <w:bookmarkEnd w:id="3"/>
    </w:p>
    <w:bookmarkEnd w:id="0"/>
    <w:sectPr w:rsidR="005307BF" w:rsidRPr="005307BF" w:rsidSect="008852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60572" w14:textId="77777777" w:rsidR="00D445CC" w:rsidRDefault="00D445CC" w:rsidP="00C2185B">
      <w:pPr>
        <w:spacing w:before="0" w:after="0"/>
      </w:pPr>
      <w:r>
        <w:separator/>
      </w:r>
    </w:p>
    <w:p w14:paraId="6D0BD0E2" w14:textId="77777777" w:rsidR="00D445CC" w:rsidRDefault="00D445CC"/>
    <w:p w14:paraId="79597292" w14:textId="77777777" w:rsidR="00D445CC" w:rsidRDefault="00D445CC"/>
    <w:p w14:paraId="778D50A2" w14:textId="77777777" w:rsidR="00D445CC" w:rsidRDefault="00D445CC"/>
    <w:p w14:paraId="035B51F6" w14:textId="77777777" w:rsidR="00D445CC" w:rsidRDefault="00D445CC"/>
  </w:endnote>
  <w:endnote w:type="continuationSeparator" w:id="0">
    <w:p w14:paraId="5691FC2C" w14:textId="77777777" w:rsidR="00D445CC" w:rsidRDefault="00D445CC" w:rsidP="00C2185B">
      <w:pPr>
        <w:spacing w:before="0" w:after="0"/>
      </w:pPr>
      <w:r>
        <w:continuationSeparator/>
      </w:r>
    </w:p>
    <w:p w14:paraId="3983FAFA" w14:textId="77777777" w:rsidR="00D445CC" w:rsidRDefault="00D445CC"/>
    <w:p w14:paraId="17401E3E" w14:textId="77777777" w:rsidR="00D445CC" w:rsidRDefault="00D445CC"/>
    <w:p w14:paraId="11D4E6B3" w14:textId="77777777" w:rsidR="00D445CC" w:rsidRDefault="00D445CC"/>
    <w:p w14:paraId="2FA32104" w14:textId="77777777" w:rsidR="00D445CC" w:rsidRDefault="00D44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1269" w14:textId="77777777" w:rsidR="00CD5A1D" w:rsidRDefault="00CD5A1D">
    <w:pPr>
      <w:pStyle w:val="af6"/>
    </w:pPr>
  </w:p>
  <w:p w14:paraId="42D025E7" w14:textId="77777777" w:rsidR="00CD5A1D" w:rsidRDefault="00CD5A1D"/>
  <w:p w14:paraId="464AEE00" w14:textId="77777777" w:rsidR="00CD5A1D" w:rsidRDefault="00CD5A1D"/>
  <w:p w14:paraId="43996318" w14:textId="77777777" w:rsidR="00CD5A1D" w:rsidRDefault="00CD5A1D"/>
  <w:p w14:paraId="6E7B7B8A" w14:textId="77777777" w:rsidR="00CD5A1D" w:rsidRDefault="00CD5A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46EA" w14:textId="77777777" w:rsidR="00CD5A1D" w:rsidRPr="00012B21" w:rsidRDefault="00CD5A1D" w:rsidP="008852E1">
    <w:pPr>
      <w:pStyle w:val="affe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C165A4">
      <w:rPr>
        <w:b w:val="0"/>
        <w:noProof/>
      </w:rPr>
      <w:t>2</w:t>
    </w:r>
    <w:r w:rsidR="004C7B58"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3AC47" w14:textId="77777777" w:rsidR="00CD5A1D" w:rsidRPr="00A26494" w:rsidRDefault="00CD5A1D" w:rsidP="00A26494">
    <w:pPr>
      <w:pStyle w:val="affe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="004C7B58"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="004C7B58" w:rsidRPr="00012B21">
      <w:rPr>
        <w:b w:val="0"/>
      </w:rPr>
      <w:fldChar w:fldCharType="separate"/>
    </w:r>
    <w:r w:rsidR="00D04A0C">
      <w:rPr>
        <w:b w:val="0"/>
        <w:noProof/>
      </w:rPr>
      <w:t>1</w:t>
    </w:r>
    <w:r w:rsidR="004C7B58"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E834C" w14:textId="77777777" w:rsidR="00D445CC" w:rsidRDefault="00D445CC" w:rsidP="00C2185B">
      <w:pPr>
        <w:spacing w:before="0" w:after="0"/>
      </w:pPr>
      <w:r>
        <w:separator/>
      </w:r>
    </w:p>
    <w:p w14:paraId="6FBFE71A" w14:textId="77777777" w:rsidR="00D445CC" w:rsidRDefault="00D445CC"/>
    <w:p w14:paraId="3011D140" w14:textId="77777777" w:rsidR="00D445CC" w:rsidRDefault="00D445CC"/>
    <w:p w14:paraId="36954105" w14:textId="77777777" w:rsidR="00D445CC" w:rsidRDefault="00D445CC"/>
    <w:p w14:paraId="16EC1C35" w14:textId="77777777" w:rsidR="00D445CC" w:rsidRDefault="00D445CC"/>
  </w:footnote>
  <w:footnote w:type="continuationSeparator" w:id="0">
    <w:p w14:paraId="39E57B60" w14:textId="77777777" w:rsidR="00D445CC" w:rsidRDefault="00D445CC" w:rsidP="00C2185B">
      <w:pPr>
        <w:spacing w:before="0" w:after="0"/>
      </w:pPr>
      <w:r>
        <w:continuationSeparator/>
      </w:r>
    </w:p>
    <w:p w14:paraId="33BAF54E" w14:textId="77777777" w:rsidR="00D445CC" w:rsidRDefault="00D445CC"/>
    <w:p w14:paraId="26618C9A" w14:textId="77777777" w:rsidR="00D445CC" w:rsidRDefault="00D445CC"/>
    <w:p w14:paraId="075BAC91" w14:textId="77777777" w:rsidR="00D445CC" w:rsidRDefault="00D445CC"/>
    <w:p w14:paraId="62F7E820" w14:textId="77777777" w:rsidR="00D445CC" w:rsidRDefault="00D445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9629D" w14:textId="77777777" w:rsidR="00CD5A1D" w:rsidRDefault="00CD5A1D" w:rsidP="00DE6A7C">
    <w:pPr>
      <w:pStyle w:val="ae"/>
    </w:pPr>
  </w:p>
  <w:p w14:paraId="2FA92429" w14:textId="77777777" w:rsidR="00CD5A1D" w:rsidRDefault="00CD5A1D"/>
  <w:p w14:paraId="06DD0DCB" w14:textId="77777777" w:rsidR="00CD5A1D" w:rsidRDefault="00CD5A1D"/>
  <w:p w14:paraId="6966D081" w14:textId="77777777" w:rsidR="00CD5A1D" w:rsidRDefault="00CD5A1D"/>
  <w:p w14:paraId="2859C1B4" w14:textId="77777777" w:rsidR="00CD5A1D" w:rsidRDefault="00CD5A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B7D4" w14:textId="77777777" w:rsidR="00CD5A1D" w:rsidRPr="00EB7806" w:rsidRDefault="00F7271F" w:rsidP="006527F3">
    <w:pPr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82799A" wp14:editId="787FC4F6">
          <wp:simplePos x="0" y="0"/>
          <wp:positionH relativeFrom="column">
            <wp:posOffset>-3810</wp:posOffset>
          </wp:positionH>
          <wp:positionV relativeFrom="paragraph">
            <wp:posOffset>106045</wp:posOffset>
          </wp:positionV>
          <wp:extent cx="5934075" cy="152400"/>
          <wp:effectExtent l="19050" t="0" r="9525" b="0"/>
          <wp:wrapNone/>
          <wp:docPr id="1" name="Рисунок 5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4A0C">
      <w:fldChar w:fldCharType="begin"/>
    </w:r>
    <w:r w:rsidR="00D04A0C">
      <w:instrText xml:space="preserve"> STYLEREF  "Заголовок страницы"  \*</w:instrText>
    </w:r>
    <w:r w:rsidR="00D04A0C">
      <w:instrText xml:space="preserve"> MERGEFORMAT </w:instrText>
    </w:r>
    <w:r w:rsidR="00D04A0C">
      <w:fldChar w:fldCharType="separate"/>
    </w:r>
    <w:r w:rsidR="00C165A4" w:rsidRPr="00C165A4">
      <w:rPr>
        <w:b/>
        <w:bCs/>
        <w:noProof/>
      </w:rPr>
      <w:t>Задача JS – Анимированная</w:t>
    </w:r>
    <w:r w:rsidR="00C165A4">
      <w:rPr>
        <w:noProof/>
      </w:rPr>
      <w:t xml:space="preserve"> сортировка</w:t>
    </w:r>
    <w:r w:rsidR="00D04A0C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7EE02" w14:textId="77777777" w:rsidR="006527F3" w:rsidRDefault="006527F3" w:rsidP="00DE6A7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2AB7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A1370"/>
    <w:multiLevelType w:val="hybridMultilevel"/>
    <w:tmpl w:val="ED44F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0A4A9F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9145A23"/>
    <w:multiLevelType w:val="multilevel"/>
    <w:tmpl w:val="E25C7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EAB41CE"/>
    <w:multiLevelType w:val="multilevel"/>
    <w:tmpl w:val="640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DE2C56"/>
    <w:multiLevelType w:val="hybridMultilevel"/>
    <w:tmpl w:val="0FFC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456E7"/>
    <w:multiLevelType w:val="multilevel"/>
    <w:tmpl w:val="39E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303C0"/>
    <w:multiLevelType w:val="hybridMultilevel"/>
    <w:tmpl w:val="9DB00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7285304"/>
    <w:multiLevelType w:val="multilevel"/>
    <w:tmpl w:val="022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4577D"/>
    <w:multiLevelType w:val="multilevel"/>
    <w:tmpl w:val="49C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FC453E"/>
    <w:multiLevelType w:val="multilevel"/>
    <w:tmpl w:val="271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B7D03"/>
    <w:multiLevelType w:val="multilevel"/>
    <w:tmpl w:val="4A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B51F7A"/>
    <w:multiLevelType w:val="multilevel"/>
    <w:tmpl w:val="999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24686"/>
    <w:multiLevelType w:val="multilevel"/>
    <w:tmpl w:val="A8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242550"/>
    <w:multiLevelType w:val="multilevel"/>
    <w:tmpl w:val="73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33611E"/>
    <w:multiLevelType w:val="multilevel"/>
    <w:tmpl w:val="26C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BC1B58"/>
    <w:multiLevelType w:val="multilevel"/>
    <w:tmpl w:val="0419001F"/>
    <w:numStyleLink w:val="111111"/>
  </w:abstractNum>
  <w:abstractNum w:abstractNumId="28">
    <w:nsid w:val="72543FB0"/>
    <w:multiLevelType w:val="multilevel"/>
    <w:tmpl w:val="E2C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E35FBA"/>
    <w:multiLevelType w:val="multilevel"/>
    <w:tmpl w:val="688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3F78DC"/>
    <w:multiLevelType w:val="multilevel"/>
    <w:tmpl w:val="DF7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19"/>
  </w:num>
  <w:num w:numId="5">
    <w:abstractNumId w:val="22"/>
  </w:num>
  <w:num w:numId="6">
    <w:abstractNumId w:val="23"/>
  </w:num>
  <w:num w:numId="7">
    <w:abstractNumId w:val="30"/>
  </w:num>
  <w:num w:numId="8">
    <w:abstractNumId w:val="14"/>
  </w:num>
  <w:num w:numId="9">
    <w:abstractNumId w:val="24"/>
  </w:num>
  <w:num w:numId="10">
    <w:abstractNumId w:val="28"/>
  </w:num>
  <w:num w:numId="11">
    <w:abstractNumId w:val="16"/>
  </w:num>
  <w:num w:numId="12">
    <w:abstractNumId w:val="20"/>
  </w:num>
  <w:num w:numId="13">
    <w:abstractNumId w:val="12"/>
  </w:num>
  <w:num w:numId="14">
    <w:abstractNumId w:val="18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11"/>
  </w:num>
  <w:num w:numId="26">
    <w:abstractNumId w:val="9"/>
  </w:num>
  <w:num w:numId="27">
    <w:abstractNumId w:val="8"/>
  </w:num>
  <w:num w:numId="28">
    <w:abstractNumId w:val="9"/>
  </w:num>
  <w:num w:numId="29">
    <w:abstractNumId w:val="8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27"/>
  </w:num>
  <w:num w:numId="34">
    <w:abstractNumId w:val="25"/>
  </w:num>
  <w:num w:numId="35">
    <w:abstractNumId w:val="13"/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7"/>
  </w:num>
  <w:num w:numId="39">
    <w:abstractNumId w:val="15"/>
  </w:num>
  <w:num w:numId="4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69"/>
    <w:rsid w:val="0000556C"/>
    <w:rsid w:val="00006A9D"/>
    <w:rsid w:val="00012B21"/>
    <w:rsid w:val="00012BC4"/>
    <w:rsid w:val="000271F1"/>
    <w:rsid w:val="0008424B"/>
    <w:rsid w:val="000B47EE"/>
    <w:rsid w:val="000E709D"/>
    <w:rsid w:val="00101918"/>
    <w:rsid w:val="0013608E"/>
    <w:rsid w:val="001564C9"/>
    <w:rsid w:val="00170BF7"/>
    <w:rsid w:val="001F064F"/>
    <w:rsid w:val="00207329"/>
    <w:rsid w:val="0021749D"/>
    <w:rsid w:val="002367F3"/>
    <w:rsid w:val="00262062"/>
    <w:rsid w:val="0026270D"/>
    <w:rsid w:val="002631D0"/>
    <w:rsid w:val="002675FA"/>
    <w:rsid w:val="00275347"/>
    <w:rsid w:val="002D0852"/>
    <w:rsid w:val="002E477E"/>
    <w:rsid w:val="002F337B"/>
    <w:rsid w:val="002F3ADD"/>
    <w:rsid w:val="0033291B"/>
    <w:rsid w:val="003B37E5"/>
    <w:rsid w:val="003D4147"/>
    <w:rsid w:val="003E647A"/>
    <w:rsid w:val="004209E4"/>
    <w:rsid w:val="004437ED"/>
    <w:rsid w:val="00456353"/>
    <w:rsid w:val="004A10AD"/>
    <w:rsid w:val="004A64FB"/>
    <w:rsid w:val="004B0F35"/>
    <w:rsid w:val="004B112A"/>
    <w:rsid w:val="004B1DBA"/>
    <w:rsid w:val="004C7B58"/>
    <w:rsid w:val="005101DC"/>
    <w:rsid w:val="00516EEC"/>
    <w:rsid w:val="00522EE3"/>
    <w:rsid w:val="005307BF"/>
    <w:rsid w:val="00560F07"/>
    <w:rsid w:val="00561DAD"/>
    <w:rsid w:val="00563B51"/>
    <w:rsid w:val="00563EF8"/>
    <w:rsid w:val="00594735"/>
    <w:rsid w:val="0059528F"/>
    <w:rsid w:val="005C0469"/>
    <w:rsid w:val="005E510F"/>
    <w:rsid w:val="00600925"/>
    <w:rsid w:val="006254C2"/>
    <w:rsid w:val="00631BD6"/>
    <w:rsid w:val="006370D1"/>
    <w:rsid w:val="00652744"/>
    <w:rsid w:val="006527F3"/>
    <w:rsid w:val="00672EE8"/>
    <w:rsid w:val="0068785E"/>
    <w:rsid w:val="006903EB"/>
    <w:rsid w:val="006B6961"/>
    <w:rsid w:val="006C26CA"/>
    <w:rsid w:val="006F2731"/>
    <w:rsid w:val="00720233"/>
    <w:rsid w:val="007327BC"/>
    <w:rsid w:val="007421B0"/>
    <w:rsid w:val="00750E80"/>
    <w:rsid w:val="00777E8D"/>
    <w:rsid w:val="00783202"/>
    <w:rsid w:val="00797912"/>
    <w:rsid w:val="007A1024"/>
    <w:rsid w:val="007E05E4"/>
    <w:rsid w:val="00810957"/>
    <w:rsid w:val="00815C8C"/>
    <w:rsid w:val="00836DAC"/>
    <w:rsid w:val="00857DD1"/>
    <w:rsid w:val="00870D19"/>
    <w:rsid w:val="008852E1"/>
    <w:rsid w:val="008B2117"/>
    <w:rsid w:val="008C00A6"/>
    <w:rsid w:val="008F2637"/>
    <w:rsid w:val="008F43FB"/>
    <w:rsid w:val="009036E7"/>
    <w:rsid w:val="0091334B"/>
    <w:rsid w:val="00934EED"/>
    <w:rsid w:val="00945D61"/>
    <w:rsid w:val="0095680B"/>
    <w:rsid w:val="0098590C"/>
    <w:rsid w:val="00995742"/>
    <w:rsid w:val="009B427A"/>
    <w:rsid w:val="009B6425"/>
    <w:rsid w:val="009D3C3A"/>
    <w:rsid w:val="009D69D6"/>
    <w:rsid w:val="00A115CA"/>
    <w:rsid w:val="00A26494"/>
    <w:rsid w:val="00A270F1"/>
    <w:rsid w:val="00A63F9F"/>
    <w:rsid w:val="00A67944"/>
    <w:rsid w:val="00AC0536"/>
    <w:rsid w:val="00AC5D96"/>
    <w:rsid w:val="00AC7855"/>
    <w:rsid w:val="00AD0462"/>
    <w:rsid w:val="00AD132A"/>
    <w:rsid w:val="00AD29F5"/>
    <w:rsid w:val="00AD7D9F"/>
    <w:rsid w:val="00AE1519"/>
    <w:rsid w:val="00AF06C7"/>
    <w:rsid w:val="00AF379C"/>
    <w:rsid w:val="00B91275"/>
    <w:rsid w:val="00B92426"/>
    <w:rsid w:val="00B95300"/>
    <w:rsid w:val="00BA0B81"/>
    <w:rsid w:val="00BC12EB"/>
    <w:rsid w:val="00BD78F8"/>
    <w:rsid w:val="00BF3FF2"/>
    <w:rsid w:val="00BF4BB0"/>
    <w:rsid w:val="00C0179C"/>
    <w:rsid w:val="00C165A4"/>
    <w:rsid w:val="00C21506"/>
    <w:rsid w:val="00C2185B"/>
    <w:rsid w:val="00C30336"/>
    <w:rsid w:val="00C64B33"/>
    <w:rsid w:val="00C80CBD"/>
    <w:rsid w:val="00C81575"/>
    <w:rsid w:val="00C853CD"/>
    <w:rsid w:val="00CD5A1D"/>
    <w:rsid w:val="00D04A0C"/>
    <w:rsid w:val="00D219DE"/>
    <w:rsid w:val="00D41B24"/>
    <w:rsid w:val="00D445CC"/>
    <w:rsid w:val="00D60AC6"/>
    <w:rsid w:val="00D6298E"/>
    <w:rsid w:val="00D94453"/>
    <w:rsid w:val="00DE5FFE"/>
    <w:rsid w:val="00DE6A7C"/>
    <w:rsid w:val="00E036F9"/>
    <w:rsid w:val="00E50810"/>
    <w:rsid w:val="00E63518"/>
    <w:rsid w:val="00EB7806"/>
    <w:rsid w:val="00ED2752"/>
    <w:rsid w:val="00EE276B"/>
    <w:rsid w:val="00EE592F"/>
    <w:rsid w:val="00F05549"/>
    <w:rsid w:val="00F064DD"/>
    <w:rsid w:val="00F119D9"/>
    <w:rsid w:val="00F1509E"/>
    <w:rsid w:val="00F43B23"/>
    <w:rsid w:val="00F510F9"/>
    <w:rsid w:val="00F7271F"/>
    <w:rsid w:val="00F87622"/>
    <w:rsid w:val="00F932AD"/>
    <w:rsid w:val="00F93436"/>
    <w:rsid w:val="00FA1682"/>
    <w:rsid w:val="00FD4001"/>
    <w:rsid w:val="00FD4A1E"/>
    <w:rsid w:val="00FD510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C2A6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qFormat="1"/>
    <w:lsdException w:name="List Number" w:qFormat="1"/>
    <w:lsdException w:name="Title" w:semiHidden="1" w:unhideWhenUsed="1"/>
    <w:lsdException w:name="Hyperlink" w:uiPriority="99"/>
    <w:lsdException w:name="Emphasis" w:semiHidden="1" w:unhideWhenUsed="1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D219DE"/>
    <w:pPr>
      <w:widowControl w:val="0"/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2"/>
    <w:next w:val="a2"/>
    <w:autoRedefine/>
    <w:uiPriority w:val="1"/>
    <w:qFormat/>
    <w:rsid w:val="00631BD6"/>
    <w:pPr>
      <w:keepNext/>
      <w:widowControl/>
      <w:spacing w:before="400"/>
      <w:jc w:val="left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2"/>
    <w:next w:val="a2"/>
    <w:autoRedefine/>
    <w:uiPriority w:val="2"/>
    <w:qFormat/>
    <w:rsid w:val="00DE6A7C"/>
    <w:pPr>
      <w:keepNext/>
      <w:spacing w:before="240"/>
      <w:jc w:val="left"/>
      <w:outlineLvl w:val="1"/>
    </w:pPr>
    <w:rPr>
      <w:sz w:val="32"/>
      <w:szCs w:val="44"/>
    </w:rPr>
  </w:style>
  <w:style w:type="paragraph" w:styleId="31">
    <w:name w:val="heading 3"/>
    <w:basedOn w:val="a2"/>
    <w:next w:val="a2"/>
    <w:autoRedefine/>
    <w:uiPriority w:val="3"/>
    <w:qFormat/>
    <w:rsid w:val="00AC5D96"/>
    <w:pPr>
      <w:keepNext/>
      <w:spacing w:before="240" w:after="60"/>
      <w:jc w:val="left"/>
      <w:outlineLvl w:val="2"/>
    </w:pPr>
    <w:rPr>
      <w:b/>
      <w:iCs/>
      <w:sz w:val="24"/>
      <w:szCs w:val="28"/>
    </w:rPr>
  </w:style>
  <w:style w:type="paragraph" w:styleId="41">
    <w:name w:val="heading 4"/>
    <w:basedOn w:val="a2"/>
    <w:next w:val="a2"/>
    <w:autoRedefine/>
    <w:semiHidden/>
    <w:qFormat/>
    <w:rsid w:val="007421B0"/>
    <w:pPr>
      <w:keepNext/>
      <w:spacing w:before="240" w:after="60"/>
      <w:outlineLvl w:val="3"/>
    </w:pPr>
    <w:rPr>
      <w:rFonts w:ascii="Verdana" w:hAnsi="Verdana"/>
      <w:bCs/>
      <w:sz w:val="26"/>
      <w:szCs w:val="28"/>
    </w:rPr>
  </w:style>
  <w:style w:type="paragraph" w:styleId="51">
    <w:name w:val="heading 5"/>
    <w:basedOn w:val="a2"/>
    <w:next w:val="a2"/>
    <w:semiHidden/>
    <w:unhideWhenUsed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unhideWhenUsed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unhideWhenUsed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unhideWhenUsed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unhideWhenUsed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119D9"/>
    <w:rPr>
      <w:color w:val="1F497D"/>
      <w:u w:val="single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semiHidden/>
    <w:rsid w:val="000271F1"/>
    <w:pPr>
      <w:spacing w:before="150" w:after="150"/>
    </w:pPr>
    <w:rPr>
      <w:rFonts w:cs="Tahoma"/>
    </w:rPr>
  </w:style>
  <w:style w:type="paragraph" w:customStyle="1" w:styleId="a9">
    <w:name w:val="Важно"/>
    <w:basedOn w:val="a2"/>
    <w:autoRedefine/>
    <w:uiPriority w:val="15"/>
    <w:qFormat/>
    <w:rsid w:val="00720233"/>
    <w:pPr>
      <w:spacing w:before="150" w:after="150"/>
      <w:ind w:left="284"/>
      <w:jc w:val="left"/>
    </w:pPr>
    <w:rPr>
      <w:rFonts w:cs="Tahoma"/>
      <w:b/>
      <w:bCs/>
    </w:rPr>
  </w:style>
  <w:style w:type="paragraph" w:customStyle="1" w:styleId="aa">
    <w:name w:val="Пример"/>
    <w:basedOn w:val="a2"/>
    <w:link w:val="ab"/>
    <w:autoRedefine/>
    <w:uiPriority w:val="12"/>
    <w:qFormat/>
    <w:rsid w:val="00720233"/>
    <w:pPr>
      <w:spacing w:before="150" w:after="150"/>
      <w:ind w:left="284"/>
      <w:jc w:val="left"/>
    </w:pPr>
    <w:rPr>
      <w:i/>
      <w:iCs/>
    </w:rPr>
  </w:style>
  <w:style w:type="paragraph" w:styleId="ac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3"/>
      </w:numPr>
    </w:pPr>
  </w:style>
  <w:style w:type="numbering" w:styleId="1ai">
    <w:name w:val="Outline List 1"/>
    <w:basedOn w:val="a5"/>
    <w:semiHidden/>
    <w:rsid w:val="00D6298E"/>
    <w:pPr>
      <w:numPr>
        <w:numId w:val="14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d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header"/>
    <w:basedOn w:val="af"/>
    <w:semiHidden/>
    <w:rsid w:val="00D6298E"/>
    <w:pPr>
      <w:tabs>
        <w:tab w:val="center" w:pos="4677"/>
        <w:tab w:val="right" w:pos="9355"/>
      </w:tabs>
    </w:pPr>
  </w:style>
  <w:style w:type="paragraph" w:styleId="af0">
    <w:name w:val="Date"/>
    <w:basedOn w:val="a2"/>
    <w:next w:val="a2"/>
    <w:semiHidden/>
    <w:rsid w:val="00D6298E"/>
  </w:style>
  <w:style w:type="paragraph" w:styleId="af1">
    <w:name w:val="Note Heading"/>
    <w:basedOn w:val="a2"/>
    <w:next w:val="a2"/>
    <w:semiHidden/>
    <w:rsid w:val="00D6298E"/>
  </w:style>
  <w:style w:type="table" w:styleId="af2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3">
    <w:name w:val="Body Text"/>
    <w:basedOn w:val="a2"/>
    <w:semiHidden/>
    <w:rsid w:val="00D6298E"/>
  </w:style>
  <w:style w:type="paragraph" w:styleId="af4">
    <w:name w:val="Body Text First Indent"/>
    <w:basedOn w:val="af3"/>
    <w:semiHidden/>
    <w:rsid w:val="00D6298E"/>
    <w:pPr>
      <w:ind w:firstLine="210"/>
    </w:pPr>
  </w:style>
  <w:style w:type="paragraph" w:styleId="af5">
    <w:name w:val="Body Text Indent"/>
    <w:basedOn w:val="a2"/>
    <w:semiHidden/>
    <w:rsid w:val="00D6298E"/>
    <w:pPr>
      <w:ind w:left="283"/>
    </w:pPr>
  </w:style>
  <w:style w:type="paragraph" w:styleId="24">
    <w:name w:val="Body Text First Indent 2"/>
    <w:basedOn w:val="af5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15"/>
      </w:numPr>
    </w:pPr>
  </w:style>
  <w:style w:type="paragraph" w:styleId="30">
    <w:name w:val="List Bullet 3"/>
    <w:basedOn w:val="a2"/>
    <w:semiHidden/>
    <w:rsid w:val="00D6298E"/>
    <w:pPr>
      <w:numPr>
        <w:numId w:val="16"/>
      </w:numPr>
    </w:pPr>
  </w:style>
  <w:style w:type="paragraph" w:styleId="40">
    <w:name w:val="List Bullet 4"/>
    <w:basedOn w:val="a2"/>
    <w:semiHidden/>
    <w:rsid w:val="00D6298E"/>
    <w:pPr>
      <w:numPr>
        <w:numId w:val="17"/>
      </w:numPr>
    </w:pPr>
  </w:style>
  <w:style w:type="paragraph" w:styleId="50">
    <w:name w:val="List Bullet 5"/>
    <w:basedOn w:val="a2"/>
    <w:semiHidden/>
    <w:rsid w:val="00D6298E"/>
    <w:pPr>
      <w:numPr>
        <w:numId w:val="18"/>
      </w:numPr>
    </w:pPr>
  </w:style>
  <w:style w:type="paragraph" w:customStyle="1" w:styleId="25">
    <w:name w:val="Верхний колонтитул2"/>
    <w:basedOn w:val="a2"/>
    <w:semiHidden/>
    <w:unhideWhenUsed/>
    <w:rsid w:val="00A26494"/>
    <w:pPr>
      <w:widowControl/>
      <w:tabs>
        <w:tab w:val="left" w:pos="4678"/>
      </w:tabs>
      <w:spacing w:before="0" w:after="360"/>
      <w:jc w:val="left"/>
    </w:pPr>
    <w:rPr>
      <w:color w:val="auto"/>
    </w:rPr>
  </w:style>
  <w:style w:type="paragraph" w:styleId="af6">
    <w:name w:val="footer"/>
    <w:basedOn w:val="a2"/>
    <w:semiHidden/>
    <w:rsid w:val="00D6298E"/>
    <w:pPr>
      <w:tabs>
        <w:tab w:val="center" w:pos="4677"/>
        <w:tab w:val="right" w:pos="9355"/>
      </w:tabs>
    </w:pPr>
  </w:style>
  <w:style w:type="character" w:styleId="af7">
    <w:name w:val="page number"/>
    <w:basedOn w:val="a3"/>
    <w:semiHidden/>
    <w:rsid w:val="00D6298E"/>
  </w:style>
  <w:style w:type="character" w:styleId="af8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19"/>
      </w:numPr>
    </w:pPr>
  </w:style>
  <w:style w:type="paragraph" w:styleId="3">
    <w:name w:val="List Number 3"/>
    <w:basedOn w:val="a2"/>
    <w:semiHidden/>
    <w:rsid w:val="00D6298E"/>
    <w:pPr>
      <w:numPr>
        <w:numId w:val="20"/>
      </w:numPr>
    </w:pPr>
  </w:style>
  <w:style w:type="paragraph" w:styleId="4">
    <w:name w:val="List Number 4"/>
    <w:basedOn w:val="a2"/>
    <w:semiHidden/>
    <w:rsid w:val="00D6298E"/>
    <w:pPr>
      <w:numPr>
        <w:numId w:val="21"/>
      </w:numPr>
    </w:pPr>
  </w:style>
  <w:style w:type="paragraph" w:styleId="5">
    <w:name w:val="List Number 5"/>
    <w:basedOn w:val="a2"/>
    <w:semiHidden/>
    <w:rsid w:val="00D6298E"/>
    <w:pPr>
      <w:numPr>
        <w:numId w:val="22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9">
    <w:name w:val="Subtitle"/>
    <w:basedOn w:val="a2"/>
    <w:semiHidden/>
    <w:unhideWhenUsed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2"/>
    <w:semiHidden/>
    <w:rsid w:val="00D6298E"/>
    <w:pPr>
      <w:ind w:left="4252"/>
    </w:pPr>
  </w:style>
  <w:style w:type="paragraph" w:styleId="afb">
    <w:name w:val="Salutation"/>
    <w:basedOn w:val="a2"/>
    <w:next w:val="a2"/>
    <w:semiHidden/>
    <w:rsid w:val="00D6298E"/>
  </w:style>
  <w:style w:type="paragraph" w:styleId="afc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0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1">
    <w:name w:val="Outline List 3"/>
    <w:basedOn w:val="a5"/>
    <w:semiHidden/>
    <w:rsid w:val="00D6298E"/>
    <w:pPr>
      <w:numPr>
        <w:numId w:val="25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Strong"/>
    <w:semiHidden/>
    <w:unhideWhenUsed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2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4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2"/>
    <w:semiHidden/>
    <w:rsid w:val="00D6298E"/>
  </w:style>
  <w:style w:type="paragraph" w:styleId="aff6">
    <w:name w:val="Normal Indent"/>
    <w:basedOn w:val="a2"/>
    <w:semiHidden/>
    <w:rsid w:val="0013608E"/>
    <w:pPr>
      <w:ind w:left="708"/>
    </w:pPr>
  </w:style>
  <w:style w:type="paragraph" w:styleId="a0">
    <w:name w:val="List Bullet"/>
    <w:basedOn w:val="a2"/>
    <w:autoRedefine/>
    <w:uiPriority w:val="7"/>
    <w:qFormat/>
    <w:rsid w:val="00720233"/>
    <w:pPr>
      <w:numPr>
        <w:numId w:val="28"/>
      </w:numPr>
      <w:spacing w:before="0" w:after="0" w:line="240" w:lineRule="exact"/>
      <w:jc w:val="left"/>
    </w:pPr>
  </w:style>
  <w:style w:type="paragraph" w:styleId="a">
    <w:name w:val="List Number"/>
    <w:basedOn w:val="a2"/>
    <w:autoRedefine/>
    <w:uiPriority w:val="6"/>
    <w:qFormat/>
    <w:rsid w:val="006254C2"/>
    <w:pPr>
      <w:numPr>
        <w:numId w:val="29"/>
      </w:numPr>
      <w:spacing w:before="0" w:after="0"/>
      <w:jc w:val="left"/>
    </w:pPr>
  </w:style>
  <w:style w:type="paragraph" w:customStyle="1" w:styleId="aff7">
    <w:name w:val="Заголовок таблицы"/>
    <w:basedOn w:val="a2"/>
    <w:autoRedefine/>
    <w:uiPriority w:val="4"/>
    <w:qFormat/>
    <w:rsid w:val="00720233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8">
    <w:name w:val="Plain Text"/>
    <w:basedOn w:val="a2"/>
    <w:semiHidden/>
    <w:rsid w:val="00D94453"/>
    <w:rPr>
      <w:rFonts w:ascii="Courier New" w:hAnsi="Courier New" w:cs="Courier New"/>
    </w:rPr>
  </w:style>
  <w:style w:type="paragraph" w:customStyle="1" w:styleId="aff9">
    <w:name w:val="Текст таблицы"/>
    <w:basedOn w:val="a2"/>
    <w:autoRedefine/>
    <w:uiPriority w:val="14"/>
    <w:qFormat/>
    <w:rsid w:val="00720233"/>
    <w:pPr>
      <w:spacing w:before="0" w:after="80"/>
      <w:jc w:val="left"/>
    </w:pPr>
    <w:rPr>
      <w:color w:val="091748"/>
    </w:rPr>
  </w:style>
  <w:style w:type="table" w:styleId="affa">
    <w:name w:val="Table Grid"/>
    <w:basedOn w:val="a4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198"/>
    </w:pPr>
  </w:style>
  <w:style w:type="paragraph" w:styleId="3c">
    <w:name w:val="toc 3"/>
    <w:basedOn w:val="a2"/>
    <w:next w:val="a2"/>
    <w:autoRedefine/>
    <w:uiPriority w:val="39"/>
    <w:qFormat/>
    <w:rsid w:val="00561DAD"/>
    <w:pPr>
      <w:tabs>
        <w:tab w:val="right" w:leader="dot" w:pos="9345"/>
      </w:tabs>
      <w:spacing w:before="0" w:after="0"/>
      <w:ind w:left="403"/>
    </w:pPr>
  </w:style>
  <w:style w:type="paragraph" w:styleId="17">
    <w:name w:val="toc 1"/>
    <w:basedOn w:val="a2"/>
    <w:next w:val="a2"/>
    <w:autoRedefine/>
    <w:uiPriority w:val="39"/>
    <w:qFormat/>
    <w:rsid w:val="00E50810"/>
    <w:pPr>
      <w:tabs>
        <w:tab w:val="right" w:leader="dot" w:pos="9345"/>
      </w:tabs>
    </w:pPr>
    <w:rPr>
      <w:b/>
    </w:rPr>
  </w:style>
  <w:style w:type="paragraph" w:customStyle="1" w:styleId="af">
    <w:name w:val="Заголовок страницы"/>
    <w:basedOn w:val="a2"/>
    <w:next w:val="a2"/>
    <w:autoRedefine/>
    <w:qFormat/>
    <w:rsid w:val="00DE6A7C"/>
    <w:pPr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paragraph" w:customStyle="1" w:styleId="affb">
    <w:name w:val="Пример кода"/>
    <w:basedOn w:val="a2"/>
    <w:autoRedefine/>
    <w:uiPriority w:val="13"/>
    <w:qFormat/>
    <w:rsid w:val="00EB7806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customStyle="1" w:styleId="affc">
    <w:name w:val="Рисунок"/>
    <w:basedOn w:val="a2"/>
    <w:autoRedefine/>
    <w:uiPriority w:val="15"/>
    <w:rsid w:val="007421B0"/>
    <w:pPr>
      <w:keepNext/>
      <w:widowControl/>
      <w:jc w:val="center"/>
    </w:pPr>
  </w:style>
  <w:style w:type="paragraph" w:customStyle="1" w:styleId="affd">
    <w:name w:val="Подпись к рисунку"/>
    <w:basedOn w:val="a2"/>
    <w:autoRedefine/>
    <w:uiPriority w:val="16"/>
    <w:rsid w:val="00A26494"/>
    <w:pPr>
      <w:keepNext/>
      <w:keepLines/>
      <w:jc w:val="center"/>
    </w:pPr>
    <w:rPr>
      <w:b/>
      <w:bCs/>
    </w:rPr>
  </w:style>
  <w:style w:type="paragraph" w:customStyle="1" w:styleId="affe">
    <w:name w:val="Страница№"/>
    <w:basedOn w:val="a2"/>
    <w:semiHidden/>
    <w:rsid w:val="008852E1"/>
    <w:pPr>
      <w:widowControl/>
      <w:jc w:val="right"/>
    </w:pPr>
    <w:rPr>
      <w:b/>
    </w:rPr>
  </w:style>
  <w:style w:type="character" w:customStyle="1" w:styleId="ab">
    <w:name w:val="Пример Знак"/>
    <w:link w:val="aa"/>
    <w:uiPriority w:val="12"/>
    <w:locked/>
    <w:rsid w:val="00D219DE"/>
    <w:rPr>
      <w:rFonts w:ascii="Tahoma" w:hAnsi="Tahoma"/>
      <w:i/>
      <w:iCs/>
      <w:color w:val="16394F"/>
    </w:rPr>
  </w:style>
  <w:style w:type="paragraph" w:customStyle="1" w:styleId="-">
    <w:name w:val="Диалог-важно"/>
    <w:basedOn w:val="a2"/>
    <w:link w:val="-0"/>
    <w:uiPriority w:val="11"/>
    <w:qFormat/>
    <w:rsid w:val="00EE592F"/>
    <w:rPr>
      <w:b/>
    </w:rPr>
  </w:style>
  <w:style w:type="character" w:customStyle="1" w:styleId="-0">
    <w:name w:val="Диалог-важно Знак"/>
    <w:link w:val="-"/>
    <w:uiPriority w:val="11"/>
    <w:rsid w:val="00D219DE"/>
    <w:rPr>
      <w:rFonts w:ascii="Tahoma" w:hAnsi="Tahoma"/>
      <w:b/>
      <w:color w:val="16394F"/>
    </w:rPr>
  </w:style>
  <w:style w:type="paragraph" w:customStyle="1" w:styleId="-9">
    <w:name w:val="Диалог-наша реплика"/>
    <w:basedOn w:val="a2"/>
    <w:next w:val="a2"/>
    <w:uiPriority w:val="8"/>
    <w:qFormat/>
    <w:rsid w:val="00A115CA"/>
    <w:pPr>
      <w:spacing w:after="0"/>
    </w:pPr>
  </w:style>
  <w:style w:type="paragraph" w:customStyle="1" w:styleId="-a">
    <w:name w:val="Диалог-ответ клиента"/>
    <w:basedOn w:val="aa"/>
    <w:next w:val="a2"/>
    <w:uiPriority w:val="9"/>
    <w:qFormat/>
    <w:rsid w:val="00A115CA"/>
    <w:rPr>
      <w:color w:val="0070C0"/>
    </w:rPr>
  </w:style>
  <w:style w:type="paragraph" w:customStyle="1" w:styleId="-b">
    <w:name w:val="Диалог-комментарий"/>
    <w:basedOn w:val="a9"/>
    <w:next w:val="a2"/>
    <w:uiPriority w:val="10"/>
    <w:qFormat/>
    <w:rsid w:val="00CD5A1D"/>
    <w:pPr>
      <w:ind w:left="0"/>
    </w:pPr>
    <w:rPr>
      <w:b w:val="0"/>
      <w:color w:val="A6A6A6"/>
      <w:sz w:val="16"/>
    </w:rPr>
  </w:style>
  <w:style w:type="paragraph" w:styleId="afff">
    <w:name w:val="Balloon Text"/>
    <w:basedOn w:val="a2"/>
    <w:link w:val="afff0"/>
    <w:semiHidden/>
    <w:rsid w:val="005C0469"/>
    <w:pPr>
      <w:spacing w:before="0" w:after="0"/>
    </w:pPr>
    <w:rPr>
      <w:rFonts w:cs="Tahoma"/>
      <w:sz w:val="16"/>
      <w:szCs w:val="16"/>
    </w:rPr>
  </w:style>
  <w:style w:type="character" w:customStyle="1" w:styleId="afff0">
    <w:name w:val="Текст выноски Знак"/>
    <w:basedOn w:val="a3"/>
    <w:link w:val="afff"/>
    <w:semiHidden/>
    <w:rsid w:val="005C0469"/>
    <w:rPr>
      <w:rFonts w:ascii="Tahoma" w:hAnsi="Tahoma" w:cs="Tahoma"/>
      <w:color w:val="16394F"/>
      <w:sz w:val="16"/>
      <w:szCs w:val="16"/>
    </w:rPr>
  </w:style>
  <w:style w:type="paragraph" w:styleId="afff1">
    <w:name w:val="List Paragraph"/>
    <w:basedOn w:val="a2"/>
    <w:uiPriority w:val="34"/>
    <w:unhideWhenUsed/>
    <w:qFormat/>
    <w:rsid w:val="005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inside.sbis.ru/doc/DocLib1/Forms/&#1057;&#1090;&#1072;&#1090;&#1100;&#1103;/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KeywordTaxHTField xmlns="19256e00-9ae2-4ab1-b2d6-a77dabb8d67c" xsi:nil="true"/>
    <TaxCatchAll xmlns="19256e00-9ae2-4ab1-b2d6-a77dabb8d67c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4" ma:contentTypeDescription="Создать документ по шаблону статьи" ma:contentTypeScope="" ma:versionID="057d99c09e17434c32b7305085d61141">
  <xsd:schema xmlns:xsd="http://www.w3.org/2001/XMLSchema" xmlns:xs="http://www.w3.org/2001/XMLSchema" xmlns:p="http://schemas.microsoft.com/office/2006/metadata/properties" xmlns:ns2="19256e00-9ae2-4ab1-b2d6-a77dabb8d67c" xmlns:ns4="76d42b51-1cec-41a6-88d3-9c73473e253e" targetNamespace="http://schemas.microsoft.com/office/2006/metadata/properties" ma:root="true" ma:fieldsID="3161d3b6a617b3ea0c877c06437fa2f9" ns2:_="" ns4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KeywordTaxHTField" minOccurs="0"/>
                <xsd:element ref="ns2:TaxCatchAll" minOccurs="0"/>
                <xsd:element ref="ns2:Ответственный" minOccurs="0"/>
                <xsd:element ref="ns4:Номер_x0020_по_x0020_порядку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5" nillable="true" ma:taxonomy="true" ma:internalName="TaxKeywordTaxHTField" ma:taxonomyFieldName="TaxKeyword" ma:displayName="Корпоративные ключевые слова" ma:fieldId="{23f27201-bee3-471e-b2e7-b64fd8b7ca38}" ma:taxonomyMulti="true" ma:sspId="f34ea863-b4b7-47f2-b21a-d4480e697f9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Столбец для захвата всех терминов таксономии" ma:hidden="true" ma:list="{57e483f2-5d6a-4eec-8e46-bf0818ffd2fd}" ma:internalName="TaxCatchAll" ma:showField="CatchAllData" ma:web="19256e00-9ae2-4ab1-b2d6-a77dabb8d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Ответственный" ma:index="17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8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5D7C-019F-42BE-919D-0F48EDDE256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1D7CD78-1711-400C-ADA9-9FF1A0C7A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462B6-ACE5-46FE-985C-D51D1A830C69}">
  <ds:schemaRefs>
    <ds:schemaRef ds:uri="http://schemas.microsoft.com/office/2006/metadata/properties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D8F19AA5-00C4-4FF3-BAD3-DACF4DE3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899830-97D0-499E-AFA0-E24538CA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17</TotalTime>
  <Pages>1</Pages>
  <Words>223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1879</CharactersWithSpaces>
  <SharedDoc>false</SharedDoc>
  <HLinks>
    <vt:vector size="42" baseType="variant"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_Toc261618442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_Toc261618441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_Toc261618440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_Toc261618439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_Toc261618438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_Toc261618437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_Toc261618436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С.А.</dc:creator>
  <cp:lastModifiedBy>Лазарев И.В.</cp:lastModifiedBy>
  <cp:revision>5</cp:revision>
  <dcterms:created xsi:type="dcterms:W3CDTF">2013-10-15T06:43:00Z</dcterms:created>
  <dcterms:modified xsi:type="dcterms:W3CDTF">2014-06-30T06:45:00Z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0x0101007957C76E58DD0B4B8822DC27D97F3F4900371D4DCA45115944AC122AE3120C0339</vt:lpwstr>
  </property>
</Properties>
</file>